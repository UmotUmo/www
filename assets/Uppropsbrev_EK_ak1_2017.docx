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0CAD" w14:textId="77777777" w:rsidR="00E01101" w:rsidRDefault="00E01101" w:rsidP="00202C2C">
      <w:pPr>
        <w:pStyle w:val="Rubrik1"/>
        <w:spacing w:before="0" w:after="60"/>
        <w:rPr>
          <w:b/>
        </w:rPr>
      </w:pPr>
    </w:p>
    <w:p w14:paraId="6A385B0B" w14:textId="77777777" w:rsidR="007703BA" w:rsidRPr="007703BA" w:rsidRDefault="007703BA" w:rsidP="007703BA">
      <w:pPr>
        <w:pStyle w:val="Rubrik1"/>
        <w:spacing w:before="0" w:after="60"/>
        <w:jc w:val="center"/>
        <w:rPr>
          <w:b/>
        </w:rPr>
      </w:pPr>
      <w:r w:rsidRPr="007703BA">
        <w:rPr>
          <w:b/>
        </w:rPr>
        <w:t>Välkommen till Danderyds gymnasium!</w:t>
      </w:r>
    </w:p>
    <w:p w14:paraId="24069DB6" w14:textId="08D29060" w:rsidR="00A56D35" w:rsidRDefault="32CDF910" w:rsidP="00A56D35">
      <w:pPr>
        <w:spacing w:after="0" w:line="240" w:lineRule="auto"/>
      </w:pPr>
      <w:r>
        <w:t xml:space="preserve">Du har valt att påbörja dina studier på Danderyds gymnasium, vilket </w:t>
      </w:r>
      <w:r w:rsidR="00E01101">
        <w:t xml:space="preserve">gläder </w:t>
      </w:r>
      <w:r>
        <w:t>oss. Tillsammans har vi tre lärorika och glädjerika år framför oss. Med detta brev vill jag häls</w:t>
      </w:r>
      <w:r w:rsidR="0032616E">
        <w:t>a dig varmt välkommen till oss!</w:t>
      </w:r>
    </w:p>
    <w:p w14:paraId="10F962D5" w14:textId="77777777" w:rsidR="00A56D35" w:rsidRDefault="00A56D35" w:rsidP="00A56D35">
      <w:pPr>
        <w:spacing w:after="0" w:line="240" w:lineRule="auto"/>
      </w:pPr>
    </w:p>
    <w:p w14:paraId="0B7BE288" w14:textId="67E4F5A4" w:rsidR="00A56D35" w:rsidRPr="003177E0" w:rsidRDefault="00A56D35" w:rsidP="00A56D35">
      <w:pPr>
        <w:pStyle w:val="Rubrik4"/>
        <w:rPr>
          <w:b w:val="0"/>
        </w:rPr>
      </w:pPr>
      <w:r w:rsidRPr="003177E0">
        <w:t xml:space="preserve">Uppropsdag – </w:t>
      </w:r>
      <w:r>
        <w:t xml:space="preserve">tisdagen den 15 </w:t>
      </w:r>
      <w:r w:rsidRPr="003177E0">
        <w:t>augusti</w:t>
      </w:r>
    </w:p>
    <w:p w14:paraId="5C7F2166" w14:textId="14B13296" w:rsidR="00A56D35" w:rsidRDefault="00A56D35" w:rsidP="00A56D35">
      <w:r>
        <w:t>Vi samlas i aulan kl. 9:00. Du följer sedan med din klass och din mentor till ditt klassrum. Vi serverar lunch i skolan. SL-kort kommer att delas ut till alla elever som har mer än 6 km till skolan.</w:t>
      </w:r>
    </w:p>
    <w:p w14:paraId="14871318" w14:textId="77777777" w:rsidR="007703BA" w:rsidRDefault="007703BA" w:rsidP="007703BA">
      <w:r>
        <w:t>Kom ihåg att ta med det här på uppropsdagen:</w:t>
      </w:r>
    </w:p>
    <w:p w14:paraId="1CF43765" w14:textId="2B44BC60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Hänglås</w:t>
      </w:r>
      <w:r w:rsidR="00A56D35">
        <w:t xml:space="preserve"> till ditt skåp</w:t>
      </w:r>
    </w:p>
    <w:p w14:paraId="28CB0F29" w14:textId="7637FA02" w:rsidR="007703BA" w:rsidRDefault="00A56D35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Bifogade och ifyllda blanketter</w:t>
      </w:r>
    </w:p>
    <w:p w14:paraId="11115530" w14:textId="77777777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Penna och anteckningsmateriel</w:t>
      </w:r>
    </w:p>
    <w:p w14:paraId="12CDA76F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769D1A93" w14:textId="62F595AB" w:rsidR="00A56D35" w:rsidRDefault="00A56D35" w:rsidP="00A56D35">
      <w:pPr>
        <w:pStyle w:val="Gspunktlista"/>
        <w:numPr>
          <w:ilvl w:val="0"/>
          <w:numId w:val="0"/>
        </w:numPr>
        <w:contextualSpacing/>
      </w:pPr>
      <w:r>
        <w:t>På onsdag och torsdag har vi heldagsaktiviteter tillsammans med dina mentorer och på fredagen den 18 augusti börjar ordinarie undervisning. Kursböcker och dator kommer att delas ut under denna vecka.</w:t>
      </w:r>
    </w:p>
    <w:p w14:paraId="316D6495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014D6EB9" w14:textId="72FD7CBD" w:rsidR="007703BA" w:rsidRPr="003177E0" w:rsidRDefault="000A3DCC" w:rsidP="007703BA">
      <w:pPr>
        <w:pStyle w:val="Rubrik4"/>
        <w:rPr>
          <w:b w:val="0"/>
        </w:rPr>
      </w:pPr>
      <w:r>
        <w:t xml:space="preserve">Föräldramöte </w:t>
      </w:r>
      <w:r w:rsidR="00A56D35">
        <w:t xml:space="preserve">åk 1 </w:t>
      </w:r>
      <w:r>
        <w:t xml:space="preserve">– </w:t>
      </w:r>
      <w:r w:rsidR="00A56D35">
        <w:t>tisdagen den 5</w:t>
      </w:r>
      <w:r>
        <w:t xml:space="preserve"> september</w:t>
      </w:r>
      <w:r w:rsidR="007703BA">
        <w:t xml:space="preserve"> </w:t>
      </w:r>
    </w:p>
    <w:p w14:paraId="32C17D07" w14:textId="570D607B" w:rsidR="00202C2C" w:rsidRDefault="00202C2C" w:rsidP="00A56D35">
      <w:r>
        <w:t xml:space="preserve">Föräldramötet börjar med en gemensam del som hålls av rektor och sedan träffar ni vårdnadshavare era </w:t>
      </w:r>
      <w:r w:rsidR="00513E3A">
        <w:t>ungdomars</w:t>
      </w:r>
      <w:r>
        <w:t xml:space="preserve"> mentorer.</w:t>
      </w:r>
      <w:r w:rsidR="006F4DED">
        <w:t xml:space="preserve"> </w:t>
      </w:r>
      <w:r w:rsidR="006F4DED">
        <w:t>Denna kväll genomför vi föräldramöte för alla åk 1-klasser, dock vid olika tidpunkter. Vi hoppas få träffa er alla vid nedanstående tider:</w:t>
      </w:r>
    </w:p>
    <w:p w14:paraId="531B6C16" w14:textId="4370764A" w:rsidR="00202C2C" w:rsidRDefault="00A56D35" w:rsidP="007703BA">
      <w:r>
        <w:t>17.30</w:t>
      </w:r>
      <w:r w:rsidR="000A3DCC">
        <w:t xml:space="preserve"> Vårdnadshavare till elever på </w:t>
      </w:r>
      <w:r>
        <w:t xml:space="preserve">Ekonomiprogrammet (alla inriktningar) i aulan (vid entrén) </w:t>
      </w:r>
    </w:p>
    <w:p w14:paraId="4C76CCA0" w14:textId="1AFAF0FC" w:rsidR="00050FBC" w:rsidRDefault="00AC3B06" w:rsidP="007703BA">
      <w:r>
        <w:t>4</w:t>
      </w:r>
      <w:bookmarkStart w:id="0" w:name="_GoBack"/>
      <w:bookmarkEnd w:id="0"/>
    </w:p>
    <w:p w14:paraId="39391842" w14:textId="77777777" w:rsidR="007703BA" w:rsidRDefault="007703BA" w:rsidP="007703BA">
      <w:pPr>
        <w:pStyle w:val="Rubrik4"/>
        <w:rPr>
          <w:b w:val="0"/>
        </w:rPr>
      </w:pPr>
      <w:r>
        <w:t>Introducerande utvecklingssamtal under september</w:t>
      </w:r>
    </w:p>
    <w:p w14:paraId="2A6EEAAE" w14:textId="44852EB1" w:rsidR="00A56D35" w:rsidRDefault="007703BA" w:rsidP="007703BA">
      <w:r>
        <w:t>I september kommer du att kallas till ett introducerande utvecklingssamtal med mentor. I skolans kalendarium har tid</w:t>
      </w:r>
      <w:r w:rsidR="00202C2C">
        <w:t xml:space="preserve"> avsatts till detta under den 31 augusti</w:t>
      </w:r>
      <w:r>
        <w:t xml:space="preserve"> </w:t>
      </w:r>
      <w:r w:rsidR="00202C2C">
        <w:t>samt den 14</w:t>
      </w:r>
      <w:r w:rsidR="000A3DCC">
        <w:t xml:space="preserve"> september. Mentor hör av sig kring detta</w:t>
      </w:r>
      <w:r>
        <w:t>.</w:t>
      </w:r>
    </w:p>
    <w:p w14:paraId="445D1072" w14:textId="77777777" w:rsidR="0046302B" w:rsidRDefault="0046302B" w:rsidP="007703BA"/>
    <w:p w14:paraId="5B6B7570" w14:textId="414CBE94" w:rsidR="0046302B" w:rsidRDefault="00202C2C" w:rsidP="007703BA">
      <w:r>
        <w:t>Väl mött den 15</w:t>
      </w:r>
      <w:r w:rsidR="007703BA">
        <w:t xml:space="preserve"> augusti!</w:t>
      </w:r>
    </w:p>
    <w:p w14:paraId="5A4EFAE4" w14:textId="77777777" w:rsidR="0046302B" w:rsidRDefault="00202C2C" w:rsidP="007703BA">
      <w:pPr>
        <w:rPr>
          <w:i/>
        </w:rPr>
      </w:pPr>
      <w:r>
        <w:rPr>
          <w:i/>
        </w:rPr>
        <w:t>Jeanette Fry</w:t>
      </w:r>
    </w:p>
    <w:p w14:paraId="1FE14BF3" w14:textId="22FBEE0C" w:rsidR="00D26A06" w:rsidRPr="0046302B" w:rsidRDefault="00E01101" w:rsidP="007703BA">
      <w:pPr>
        <w:rPr>
          <w:i/>
        </w:rPr>
      </w:pPr>
      <w:r>
        <w:t>Rektor</w:t>
      </w:r>
      <w:r w:rsidR="00202C2C">
        <w:t xml:space="preserve"> Ekonomiprogrammet samt </w:t>
      </w:r>
      <w:proofErr w:type="spellStart"/>
      <w:r w:rsidR="00202C2C">
        <w:t>NIU</w:t>
      </w:r>
      <w:proofErr w:type="spellEnd"/>
    </w:p>
    <w:p w14:paraId="376DD114" w14:textId="139BCF46" w:rsidR="00A7778A" w:rsidRPr="007703BA" w:rsidRDefault="00610C8F" w:rsidP="007703BA">
      <w:hyperlink r:id="rId11" w:history="1">
        <w:r w:rsidR="0046302B" w:rsidRPr="00F0001B">
          <w:rPr>
            <w:rStyle w:val="Hyperlnk"/>
          </w:rPr>
          <w:t>jeanette.fry@dagy.danderyd.se</w:t>
        </w:r>
      </w:hyperlink>
      <w:r w:rsidR="00A7778A">
        <w:t xml:space="preserve"> </w:t>
      </w:r>
    </w:p>
    <w:sectPr w:rsidR="00A7778A" w:rsidRPr="007703BA" w:rsidSect="0030610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4D934" w14:textId="77777777" w:rsidR="00610C8F" w:rsidRDefault="00610C8F" w:rsidP="00194EC1">
      <w:pPr>
        <w:spacing w:after="0"/>
      </w:pPr>
      <w:r>
        <w:separator/>
      </w:r>
    </w:p>
    <w:p w14:paraId="3F9D8305" w14:textId="77777777" w:rsidR="00610C8F" w:rsidRDefault="00610C8F"/>
    <w:p w14:paraId="18B83C92" w14:textId="77777777" w:rsidR="00610C8F" w:rsidRDefault="00610C8F"/>
  </w:endnote>
  <w:endnote w:type="continuationSeparator" w:id="0">
    <w:p w14:paraId="4D728D65" w14:textId="77777777" w:rsidR="00610C8F" w:rsidRDefault="00610C8F" w:rsidP="00194EC1">
      <w:pPr>
        <w:spacing w:after="0"/>
      </w:pPr>
      <w:r>
        <w:continuationSeparator/>
      </w:r>
    </w:p>
    <w:p w14:paraId="3EA73F1F" w14:textId="77777777" w:rsidR="00610C8F" w:rsidRDefault="00610C8F"/>
    <w:p w14:paraId="312D6387" w14:textId="77777777" w:rsidR="00610C8F" w:rsidRDefault="00610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306107" w:rsidRPr="001D574D" w14:paraId="627191C4" w14:textId="77777777" w:rsidTr="00E2174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3C8C140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64EA3546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080AB69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1E0C8C5D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306107" w:rsidRPr="00A1099D" w14:paraId="371887EC" w14:textId="77777777" w:rsidTr="00E2174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39F1FF12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3D31A7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24AB71FE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6040F58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43234BF1" w14:textId="77777777" w:rsidR="001538B5" w:rsidRPr="00306107" w:rsidRDefault="001538B5" w:rsidP="00306107">
    <w:pPr>
      <w:pStyle w:val="Sidfot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A9588E" w:rsidRPr="00083958" w14:paraId="362738C9" w14:textId="77777777" w:rsidTr="00A44A6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56C01645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222335CD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3BD3C00E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457BB6F9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A9588E" w:rsidRPr="004B72C9" w14:paraId="3DC999BB" w14:textId="77777777" w:rsidTr="00A44A6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9BA580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CD0CD2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15C2B1D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7EEC35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7A1B77B1" w14:textId="77777777" w:rsidR="00A9588E" w:rsidRPr="00CB041F" w:rsidRDefault="00A9588E" w:rsidP="00A9588E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1A68A" w14:textId="77777777" w:rsidR="00610C8F" w:rsidRDefault="00610C8F" w:rsidP="00194EC1">
      <w:pPr>
        <w:spacing w:after="0"/>
      </w:pPr>
      <w:r>
        <w:separator/>
      </w:r>
    </w:p>
    <w:p w14:paraId="361EB381" w14:textId="77777777" w:rsidR="00610C8F" w:rsidRDefault="00610C8F"/>
    <w:p w14:paraId="52D93E9E" w14:textId="77777777" w:rsidR="00610C8F" w:rsidRDefault="00610C8F"/>
  </w:footnote>
  <w:footnote w:type="continuationSeparator" w:id="0">
    <w:p w14:paraId="170CD432" w14:textId="77777777" w:rsidR="00610C8F" w:rsidRDefault="00610C8F" w:rsidP="00194EC1">
      <w:pPr>
        <w:spacing w:after="0"/>
      </w:pPr>
      <w:r>
        <w:continuationSeparator/>
      </w:r>
    </w:p>
    <w:p w14:paraId="6235303E" w14:textId="77777777" w:rsidR="00610C8F" w:rsidRDefault="00610C8F"/>
    <w:p w14:paraId="2D88AF90" w14:textId="77777777" w:rsidR="00610C8F" w:rsidRDefault="00610C8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77B2" w14:textId="77777777" w:rsidR="00306107" w:rsidRPr="00083958" w:rsidRDefault="00D26A06" w:rsidP="00306107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proofErr w:type="spellStart"/>
    <w:r>
      <w:rPr>
        <w:sz w:val="2"/>
        <w:szCs w:val="2"/>
      </w:rPr>
      <w:t>kkk</w:t>
    </w:r>
    <w:proofErr w:type="spellEnd"/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9504" behindDoc="0" locked="0" layoutInCell="1" allowOverlap="1" wp14:anchorId="33C64B3F" wp14:editId="594187A0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FCF9DD" wp14:editId="210A6CFA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306107" w14:paraId="61A90459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19F5D1" w14:textId="77777777" w:rsidR="00306107" w:rsidRDefault="00306107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F83010" w14:textId="77777777" w:rsidR="00306107" w:rsidRPr="00F82CA7" w:rsidRDefault="007703BA" w:rsidP="00F82CA7">
                                <w:pPr>
                                  <w:pStyle w:val="Sidhuvudrubrik"/>
                                </w:pPr>
                                <w:r>
                                  <w:t>DANDERYDS GYMNASIUM</w:t>
                                </w:r>
                              </w:p>
                              <w:p w14:paraId="6158A72F" w14:textId="77777777" w:rsidR="00306107" w:rsidRPr="007703BA" w:rsidRDefault="007703BA" w:rsidP="00F82CA7">
                                <w:pPr>
                                  <w:pStyle w:val="Sidhuvudsunderrubrik"/>
                                  <w:rPr>
                                    <w:i/>
                                  </w:rPr>
                                </w:pPr>
                                <w:r w:rsidRPr="007703BA">
                                  <w:rPr>
                                    <w:i/>
                                  </w:rPr>
                                  <w:t>Ambition – Engagemang - Gemenskap</w:t>
                                </w:r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1299F5" w14:textId="77777777" w:rsidR="00306107" w:rsidRDefault="00306107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</w:tr>
                        </w:tbl>
                        <w:p w14:paraId="2C18BAF3" w14:textId="77777777" w:rsidR="00306107" w:rsidRPr="00083958" w:rsidRDefault="00306107" w:rsidP="00306107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CF9D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0;margin-top:-2.2pt;width:499.45pt;height:5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" filled="f" strokecolor="#1f497d" strokeweight="4.5pt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306107" w14:paraId="61A90459" w14:textId="77777777" w:rsidTr="00AC651B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19F5D1" w14:textId="77777777" w:rsidR="00306107" w:rsidRDefault="00306107" w:rsidP="00083958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F83010" w14:textId="77777777" w:rsidR="00306107" w:rsidRPr="00F82CA7" w:rsidRDefault="007703BA" w:rsidP="00F82CA7">
                          <w:pPr>
                            <w:pStyle w:val="Sidhuvudrubrik"/>
                          </w:pPr>
                          <w:r>
                            <w:t>DANDERYDS GYMNASIUM</w:t>
                          </w:r>
                        </w:p>
                        <w:p w14:paraId="6158A72F" w14:textId="77777777" w:rsidR="00306107" w:rsidRPr="007703BA" w:rsidRDefault="007703BA" w:rsidP="00F82CA7">
                          <w:pPr>
                            <w:pStyle w:val="Sidhuvudsunderrubrik"/>
                            <w:rPr>
                              <w:i/>
                            </w:rPr>
                          </w:pPr>
                          <w:r w:rsidRPr="007703BA">
                            <w:rPr>
                              <w:i/>
                            </w:rPr>
                            <w:t>Ambition – Engagemang - Gemenskap</w:t>
                          </w:r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1299F5" w14:textId="77777777" w:rsidR="00306107" w:rsidRDefault="00306107" w:rsidP="001D574D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</w:tr>
                  </w:tbl>
                  <w:p w14:paraId="2C18BAF3" w14:textId="77777777" w:rsidR="00306107" w:rsidRPr="00083958" w:rsidRDefault="00306107" w:rsidP="0030610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5C1CB2B" w14:textId="77777777" w:rsidR="00867171" w:rsidRPr="00BD62AD" w:rsidRDefault="00867171" w:rsidP="00306107">
    <w:pPr>
      <w:pStyle w:val="Sidhuvu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90D9F" w14:textId="77777777" w:rsidR="00CB041F" w:rsidRPr="00083958" w:rsidRDefault="00A1099D" w:rsidP="00CB041F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6432" behindDoc="0" locked="0" layoutInCell="1" allowOverlap="1" wp14:anchorId="2803768F" wp14:editId="27E80738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69BCD3" wp14:editId="727D9715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CB041F" w14:paraId="678785B0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D3AE2E" w14:textId="77777777" w:rsidR="00CB041F" w:rsidRDefault="00CB041F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DCE0E1A" w14:textId="77777777" w:rsidR="00CB041F" w:rsidRPr="00F82CA7" w:rsidRDefault="00151C87" w:rsidP="00F82CA7">
                                <w:pPr>
                                  <w:pStyle w:val="Sidhuvudrubrik"/>
                                </w:pPr>
                                <w:proofErr w:type="spellStart"/>
                                <w:r>
                                  <w:t>Sidhuvudshuvudrubrik</w:t>
                                </w:r>
                                <w:proofErr w:type="spellEnd"/>
                              </w:p>
                              <w:p w14:paraId="24FFCACC" w14:textId="77777777" w:rsidR="00CB041F" w:rsidRPr="00F82CA7" w:rsidRDefault="003D56A9" w:rsidP="00F82CA7">
                                <w:pPr>
                                  <w:pStyle w:val="Sidhuvudsunderrubrik"/>
                                </w:pPr>
                                <w:proofErr w:type="spellStart"/>
                                <w:r>
                                  <w:t>Sidhuvudsunderrubrik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13B54D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Dokumenttyp</w:t>
                                </w:r>
                              </w:p>
                              <w:p w14:paraId="031EFF80" w14:textId="77777777" w:rsidR="00A9588E" w:rsidRPr="00AC651B" w:rsidRDefault="00A9588E" w:rsidP="00A9588E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Rev.: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-312251535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573C91A3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Skapad: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679482684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49AC06A3" w14:textId="77777777" w:rsidR="00CB041F" w:rsidRDefault="00CB041F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  <w:proofErr w:type="spellStart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Förf</w:t>
                                </w:r>
                                <w:proofErr w:type="spellEnd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r w:rsidRPr="00AC651B">
                                  <w:rPr>
                                    <w:rStyle w:val="SidhuvudbrdtextChar"/>
                                  </w:rPr>
                                  <w:t>[Sign.]</w:t>
                                </w:r>
                                <w:r w:rsidR="001D574D">
                                  <w:rPr>
                                    <w:b/>
                                    <w:color w:val="1F497D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55208F0C" w14:textId="77777777" w:rsidR="00CB041F" w:rsidRPr="00083958" w:rsidRDefault="00CB041F" w:rsidP="00AC651B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94CCBAE">
            <v:shapetype id="_x0000_t202" coordsize="21600,21600" o:spt="202" path="m,l,21600r21600,l21600,xe" w14:anchorId="0B69BCD3">
              <v:stroke joinstyle="miter"/>
              <v:path gradientshapeok="t" o:connecttype="rect"/>
            </v:shapetype>
            <v:shape id="_x0000_s1027" style="position:absolute;margin-left:0;margin-top:-2.25pt;width:499.45pt;height:5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color="#1f497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CB041F" w:rsidTr="00AC651B" w14:paraId="5223068D" w14:textId="77777777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CB041F" w:rsidP="00083958" w:rsidRDefault="00CB041F" w14:paraId="0756C215" w14:textId="77777777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Pr="00F82CA7" w:rsidR="00CB041F" w:rsidP="00F82CA7" w:rsidRDefault="00151C87" w14:paraId="14FE37E5" w14:textId="77777777">
                          <w:pPr>
                            <w:pStyle w:val="Sidhuvudrubrik"/>
                          </w:pPr>
                          <w:proofErr w:type="spellStart"/>
                          <w:r>
                            <w:t>Sidhuvudshuvudrubrik</w:t>
                          </w:r>
                          <w:proofErr w:type="spellEnd"/>
                        </w:p>
                        <w:p w:rsidRPr="00F82CA7" w:rsidR="00CB041F" w:rsidP="00F82CA7" w:rsidRDefault="003D56A9" w14:paraId="71947648" w14:textId="77777777">
                          <w:pPr>
                            <w:pStyle w:val="Sidhuvudsunderrubrik"/>
                          </w:pPr>
                          <w:proofErr w:type="spellStart"/>
                          <w:r>
                            <w:t>Sidhuvudsunderrubrik</w:t>
                          </w:r>
                          <w:proofErr w:type="spellEnd"/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Pr="00AC651B" w:rsidR="00CB041F" w:rsidP="00094F22" w:rsidRDefault="00CB041F" w14:paraId="57ED0A8E" w14:textId="77777777">
                          <w:pPr>
                            <w:contextualSpacing/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Dokumenttyp</w:t>
                          </w:r>
                        </w:p>
                        <w:p w:rsidRPr="00AC651B" w:rsidR="00A9588E" w:rsidP="00A9588E" w:rsidRDefault="00A9588E" w14:paraId="3FF0DE9C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Rev</w:t>
                          </w:r>
                          <w:proofErr w:type="gram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.:</w:t>
                          </w:r>
                          <w:proofErr w:type="gram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-312251535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Pr="00AC651B" w:rsidR="00CB041F" w:rsidP="00094F22" w:rsidRDefault="00CB041F" w14:paraId="5A92726A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Skapad: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679482684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="00CB041F" w:rsidP="001D574D" w:rsidRDefault="00CB041F" w14:paraId="3D60814D" w14:textId="77777777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  <w:proofErr w:type="spell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Förf</w:t>
                          </w:r>
                          <w:proofErr w:type="spell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C651B">
                            <w:rPr>
                              <w:rStyle w:val="SidhuvudbrdtextChar"/>
                            </w:rPr>
                            <w:t>[Sign.]</w:t>
                          </w:r>
                          <w:r w:rsidR="001D574D">
                            <w:rPr>
                              <w:b/>
                              <w:color w:val="1F497D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Pr="00083958" w:rsidR="00CB041F" w:rsidP="00AC651B" w:rsidRDefault="00CB041F" w14:paraId="53060F5A" w14:textId="7777777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14C89D2" w14:textId="77777777" w:rsidR="00CB041F" w:rsidRDefault="00CB041F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43pt;height:143pt" o:bullet="t">
        <v:imagedata r:id="rId1" o:title="Helpdesks svarta gäss transparent bakgrund"/>
      </v:shape>
    </w:pict>
  </w:numPicBullet>
  <w:numPicBullet w:numPicBulletId="1">
    <w:pict>
      <v:shape id="_x0000_i1199" type="#_x0000_t75" style="width:154pt;height:140pt" o:bullet="t">
        <v:imagedata r:id="rId2" o:title="Facebookvarianten"/>
      </v:shape>
    </w:pict>
  </w:numPicBullet>
  <w:numPicBullet w:numPicBulletId="2">
    <w:pict>
      <v:shape id="_x0000_i1200" type="#_x0000_t75" style="width:11pt;height:11pt" o:bullet="t">
        <v:imagedata r:id="rId3" o:title="Mörkblå punkt"/>
      </v:shape>
    </w:pict>
  </w:numPicBullet>
  <w:numPicBullet w:numPicBulletId="3">
    <w:pict>
      <v:shape id="_x0000_i1201" type="#_x0000_t75" style="width:14pt;height:13pt" o:bullet="t">
        <v:imagedata r:id="rId4" o:title="Mörkblå punkt"/>
      </v:shape>
    </w:pict>
  </w:numPicBullet>
  <w:abstractNum w:abstractNumId="0">
    <w:nsid w:val="0662002D"/>
    <w:multiLevelType w:val="hybridMultilevel"/>
    <w:tmpl w:val="F1A62E06"/>
    <w:lvl w:ilvl="0" w:tplc="6DBEA2B8">
      <w:start w:val="2015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color w:val="FFFFFF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D5E51"/>
    <w:multiLevelType w:val="hybridMultilevel"/>
    <w:tmpl w:val="234EB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B88"/>
    <w:multiLevelType w:val="hybridMultilevel"/>
    <w:tmpl w:val="587E34CE"/>
    <w:lvl w:ilvl="0" w:tplc="1D6C15A2">
      <w:start w:val="8"/>
      <w:numFmt w:val="bullet"/>
      <w:pStyle w:val="Gspunktlista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D660F"/>
    <w:multiLevelType w:val="hybridMultilevel"/>
    <w:tmpl w:val="259E925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010F"/>
    <w:multiLevelType w:val="hybridMultilevel"/>
    <w:tmpl w:val="84D09B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C64"/>
    <w:multiLevelType w:val="hybridMultilevel"/>
    <w:tmpl w:val="065AF70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3180697"/>
    <w:multiLevelType w:val="hybridMultilevel"/>
    <w:tmpl w:val="D16C9C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03848"/>
    <w:multiLevelType w:val="hybridMultilevel"/>
    <w:tmpl w:val="01A8FBBC"/>
    <w:lvl w:ilvl="0" w:tplc="E206A5F6">
      <w:start w:val="1"/>
      <w:numFmt w:val="bullet"/>
      <w:pStyle w:val="Punktlistakvadra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24D7AE">
      <w:start w:val="1"/>
      <w:numFmt w:val="bullet"/>
      <w:pStyle w:val="Punktlistacirkel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0201"/>
    <w:multiLevelType w:val="hybridMultilevel"/>
    <w:tmpl w:val="6C1025AC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8654BBB"/>
    <w:multiLevelType w:val="hybridMultilevel"/>
    <w:tmpl w:val="FADEC4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1570"/>
    <w:multiLevelType w:val="hybridMultilevel"/>
    <w:tmpl w:val="2D509CA2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043390"/>
    <w:multiLevelType w:val="hybridMultilevel"/>
    <w:tmpl w:val="C4D26366"/>
    <w:lvl w:ilvl="0" w:tplc="9E0CBBAA">
      <w:start w:val="8"/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43A1E"/>
    <w:multiLevelType w:val="hybridMultilevel"/>
    <w:tmpl w:val="760C43E8"/>
    <w:lvl w:ilvl="0" w:tplc="9FBEE78C">
      <w:start w:val="1"/>
      <w:numFmt w:val="bullet"/>
      <w:pStyle w:val="Blpunktlista"/>
      <w:lvlText w:val=""/>
      <w:lvlPicBulletId w:val="1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839B9"/>
    <w:multiLevelType w:val="hybridMultilevel"/>
    <w:tmpl w:val="27347AE2"/>
    <w:lvl w:ilvl="0" w:tplc="44F27952">
      <w:start w:val="9"/>
      <w:numFmt w:val="bullet"/>
      <w:lvlText w:val="-"/>
      <w:lvlJc w:val="left"/>
      <w:pPr>
        <w:ind w:left="2231" w:hanging="360"/>
      </w:pPr>
      <w:rPr>
        <w:rFonts w:ascii="Corbel" w:eastAsiaTheme="minorEastAsia" w:hAnsi="Corbe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4">
    <w:nsid w:val="52E20027"/>
    <w:multiLevelType w:val="hybridMultilevel"/>
    <w:tmpl w:val="E9C030A2"/>
    <w:lvl w:ilvl="0" w:tplc="126E49AE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7FD4"/>
    <w:multiLevelType w:val="hybridMultilevel"/>
    <w:tmpl w:val="835A8C84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3C4D66"/>
    <w:multiLevelType w:val="hybridMultilevel"/>
    <w:tmpl w:val="D2DAB1B4"/>
    <w:lvl w:ilvl="0" w:tplc="B3EAA8D2">
      <w:start w:val="1"/>
      <w:numFmt w:val="lowerLetter"/>
      <w:pStyle w:val="Listabokstav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82753D"/>
    <w:multiLevelType w:val="hybridMultilevel"/>
    <w:tmpl w:val="C9CE8F98"/>
    <w:lvl w:ilvl="0" w:tplc="C7720B9C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95145"/>
    <w:multiLevelType w:val="hybridMultilevel"/>
    <w:tmpl w:val="42288512"/>
    <w:lvl w:ilvl="0" w:tplc="9E0CBBAA">
      <w:start w:val="8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12275"/>
    <w:multiLevelType w:val="multilevel"/>
    <w:tmpl w:val="C9CE8F98"/>
    <w:styleLink w:val="Formatmall1"/>
    <w:lvl w:ilvl="0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374C80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2882"/>
    <w:multiLevelType w:val="hybridMultilevel"/>
    <w:tmpl w:val="72ACAE88"/>
    <w:lvl w:ilvl="0" w:tplc="041D0019">
      <w:start w:val="1"/>
      <w:numFmt w:val="lowerLetter"/>
      <w:lvlText w:val="%1."/>
      <w:lvlJc w:val="left"/>
      <w:pPr>
        <w:ind w:left="830" w:hanging="360"/>
      </w:pPr>
    </w:lvl>
    <w:lvl w:ilvl="1" w:tplc="041D0019" w:tentative="1">
      <w:start w:val="1"/>
      <w:numFmt w:val="lowerLetter"/>
      <w:lvlText w:val="%2."/>
      <w:lvlJc w:val="left"/>
      <w:pPr>
        <w:ind w:left="1550" w:hanging="360"/>
      </w:pPr>
    </w:lvl>
    <w:lvl w:ilvl="2" w:tplc="041D001B" w:tentative="1">
      <w:start w:val="1"/>
      <w:numFmt w:val="lowerRoman"/>
      <w:lvlText w:val="%3."/>
      <w:lvlJc w:val="right"/>
      <w:pPr>
        <w:ind w:left="2270" w:hanging="180"/>
      </w:pPr>
    </w:lvl>
    <w:lvl w:ilvl="3" w:tplc="041D000F" w:tentative="1">
      <w:start w:val="1"/>
      <w:numFmt w:val="decimal"/>
      <w:lvlText w:val="%4."/>
      <w:lvlJc w:val="left"/>
      <w:pPr>
        <w:ind w:left="2990" w:hanging="360"/>
      </w:pPr>
    </w:lvl>
    <w:lvl w:ilvl="4" w:tplc="041D0019" w:tentative="1">
      <w:start w:val="1"/>
      <w:numFmt w:val="lowerLetter"/>
      <w:lvlText w:val="%5."/>
      <w:lvlJc w:val="left"/>
      <w:pPr>
        <w:ind w:left="3710" w:hanging="360"/>
      </w:pPr>
    </w:lvl>
    <w:lvl w:ilvl="5" w:tplc="041D001B" w:tentative="1">
      <w:start w:val="1"/>
      <w:numFmt w:val="lowerRoman"/>
      <w:lvlText w:val="%6."/>
      <w:lvlJc w:val="right"/>
      <w:pPr>
        <w:ind w:left="4430" w:hanging="180"/>
      </w:pPr>
    </w:lvl>
    <w:lvl w:ilvl="6" w:tplc="041D000F" w:tentative="1">
      <w:start w:val="1"/>
      <w:numFmt w:val="decimal"/>
      <w:lvlText w:val="%7."/>
      <w:lvlJc w:val="left"/>
      <w:pPr>
        <w:ind w:left="5150" w:hanging="360"/>
      </w:pPr>
    </w:lvl>
    <w:lvl w:ilvl="7" w:tplc="041D0019" w:tentative="1">
      <w:start w:val="1"/>
      <w:numFmt w:val="lowerLetter"/>
      <w:lvlText w:val="%8."/>
      <w:lvlJc w:val="left"/>
      <w:pPr>
        <w:ind w:left="5870" w:hanging="360"/>
      </w:pPr>
    </w:lvl>
    <w:lvl w:ilvl="8" w:tplc="041D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>
    <w:nsid w:val="7D237D0E"/>
    <w:multiLevelType w:val="hybridMultilevel"/>
    <w:tmpl w:val="BCBE77D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13622E"/>
    <w:multiLevelType w:val="hybridMultilevel"/>
    <w:tmpl w:val="96EA2AF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C5B05"/>
    <w:multiLevelType w:val="hybridMultilevel"/>
    <w:tmpl w:val="B07C10FC"/>
    <w:lvl w:ilvl="0" w:tplc="E9AC31F4">
      <w:start w:val="1"/>
      <w:numFmt w:val="decimal"/>
      <w:pStyle w:val="Listanumm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9432D"/>
    <w:multiLevelType w:val="multilevel"/>
    <w:tmpl w:val="C9CE8F98"/>
    <w:numStyleLink w:val="Formatmall1"/>
  </w:abstractNum>
  <w:abstractNum w:abstractNumId="25">
    <w:nsid w:val="7EFE2C73"/>
    <w:multiLevelType w:val="hybridMultilevel"/>
    <w:tmpl w:val="F53A675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5"/>
  </w:num>
  <w:num w:numId="11">
    <w:abstractNumId w:val="20"/>
  </w:num>
  <w:num w:numId="12">
    <w:abstractNumId w:val="6"/>
  </w:num>
  <w:num w:numId="13">
    <w:abstractNumId w:val="14"/>
  </w:num>
  <w:num w:numId="14">
    <w:abstractNumId w:val="22"/>
  </w:num>
  <w:num w:numId="15">
    <w:abstractNumId w:val="21"/>
  </w:num>
  <w:num w:numId="16">
    <w:abstractNumId w:val="10"/>
  </w:num>
  <w:num w:numId="17">
    <w:abstractNumId w:val="15"/>
  </w:num>
  <w:num w:numId="18">
    <w:abstractNumId w:val="23"/>
  </w:num>
  <w:num w:numId="19">
    <w:abstractNumId w:val="16"/>
  </w:num>
  <w:num w:numId="20">
    <w:abstractNumId w:val="12"/>
  </w:num>
  <w:num w:numId="21">
    <w:abstractNumId w:val="17"/>
  </w:num>
  <w:num w:numId="22">
    <w:abstractNumId w:val="19"/>
  </w:num>
  <w:num w:numId="23">
    <w:abstractNumId w:val="24"/>
  </w:num>
  <w:num w:numId="24">
    <w:abstractNumId w:val="7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BA"/>
    <w:rsid w:val="00003CB9"/>
    <w:rsid w:val="0000524B"/>
    <w:rsid w:val="00030B0F"/>
    <w:rsid w:val="00041F99"/>
    <w:rsid w:val="00050FBC"/>
    <w:rsid w:val="00057DDF"/>
    <w:rsid w:val="0007532E"/>
    <w:rsid w:val="000A3DCC"/>
    <w:rsid w:val="000C186F"/>
    <w:rsid w:val="000F6116"/>
    <w:rsid w:val="000F7683"/>
    <w:rsid w:val="00103FB8"/>
    <w:rsid w:val="00127325"/>
    <w:rsid w:val="0014250F"/>
    <w:rsid w:val="00151C87"/>
    <w:rsid w:val="001538B5"/>
    <w:rsid w:val="00161F63"/>
    <w:rsid w:val="00180B82"/>
    <w:rsid w:val="00194EC1"/>
    <w:rsid w:val="001D1587"/>
    <w:rsid w:val="001D574D"/>
    <w:rsid w:val="001D5F9A"/>
    <w:rsid w:val="001F54D0"/>
    <w:rsid w:val="00202C2C"/>
    <w:rsid w:val="0023777B"/>
    <w:rsid w:val="0027137D"/>
    <w:rsid w:val="002835AB"/>
    <w:rsid w:val="00295BCF"/>
    <w:rsid w:val="002B74AA"/>
    <w:rsid w:val="002F2DFE"/>
    <w:rsid w:val="00306107"/>
    <w:rsid w:val="0032616E"/>
    <w:rsid w:val="00347A52"/>
    <w:rsid w:val="00357D37"/>
    <w:rsid w:val="0037768F"/>
    <w:rsid w:val="0038311B"/>
    <w:rsid w:val="00384A64"/>
    <w:rsid w:val="003A1152"/>
    <w:rsid w:val="003C005C"/>
    <w:rsid w:val="003D56A9"/>
    <w:rsid w:val="00400EC5"/>
    <w:rsid w:val="004436CE"/>
    <w:rsid w:val="0046302B"/>
    <w:rsid w:val="00464DEC"/>
    <w:rsid w:val="004A2175"/>
    <w:rsid w:val="004F33CC"/>
    <w:rsid w:val="004F65AC"/>
    <w:rsid w:val="00513E3A"/>
    <w:rsid w:val="005170F8"/>
    <w:rsid w:val="005D0991"/>
    <w:rsid w:val="005D2484"/>
    <w:rsid w:val="005F4664"/>
    <w:rsid w:val="006050D2"/>
    <w:rsid w:val="00610C8F"/>
    <w:rsid w:val="006243F5"/>
    <w:rsid w:val="00627485"/>
    <w:rsid w:val="00635626"/>
    <w:rsid w:val="00656385"/>
    <w:rsid w:val="00670387"/>
    <w:rsid w:val="00673474"/>
    <w:rsid w:val="006C7C57"/>
    <w:rsid w:val="006D44B4"/>
    <w:rsid w:val="006D75BB"/>
    <w:rsid w:val="006E7E10"/>
    <w:rsid w:val="006F4DED"/>
    <w:rsid w:val="00702BDA"/>
    <w:rsid w:val="007223EE"/>
    <w:rsid w:val="007703BA"/>
    <w:rsid w:val="00777DB3"/>
    <w:rsid w:val="00782B7D"/>
    <w:rsid w:val="00785200"/>
    <w:rsid w:val="007B3660"/>
    <w:rsid w:val="00816204"/>
    <w:rsid w:val="00867171"/>
    <w:rsid w:val="008916ED"/>
    <w:rsid w:val="008C6A8A"/>
    <w:rsid w:val="008E6474"/>
    <w:rsid w:val="008F45AB"/>
    <w:rsid w:val="0091724E"/>
    <w:rsid w:val="009707F0"/>
    <w:rsid w:val="009B066E"/>
    <w:rsid w:val="009B266C"/>
    <w:rsid w:val="009D3E94"/>
    <w:rsid w:val="009F6957"/>
    <w:rsid w:val="00A1099D"/>
    <w:rsid w:val="00A1297F"/>
    <w:rsid w:val="00A149B3"/>
    <w:rsid w:val="00A477D4"/>
    <w:rsid w:val="00A47A0C"/>
    <w:rsid w:val="00A56D35"/>
    <w:rsid w:val="00A7778A"/>
    <w:rsid w:val="00A9588E"/>
    <w:rsid w:val="00AA3368"/>
    <w:rsid w:val="00AC278C"/>
    <w:rsid w:val="00AC3B06"/>
    <w:rsid w:val="00AC651B"/>
    <w:rsid w:val="00AD7886"/>
    <w:rsid w:val="00AE2385"/>
    <w:rsid w:val="00AE424C"/>
    <w:rsid w:val="00B025E4"/>
    <w:rsid w:val="00B46B80"/>
    <w:rsid w:val="00B91B3A"/>
    <w:rsid w:val="00BC0A6D"/>
    <w:rsid w:val="00BC7AAB"/>
    <w:rsid w:val="00BD62AD"/>
    <w:rsid w:val="00C07B7E"/>
    <w:rsid w:val="00C50C6D"/>
    <w:rsid w:val="00C51F27"/>
    <w:rsid w:val="00C82AC3"/>
    <w:rsid w:val="00C834AD"/>
    <w:rsid w:val="00CA2A28"/>
    <w:rsid w:val="00CB041F"/>
    <w:rsid w:val="00D064CD"/>
    <w:rsid w:val="00D26A06"/>
    <w:rsid w:val="00D64002"/>
    <w:rsid w:val="00DA3A76"/>
    <w:rsid w:val="00DA7C12"/>
    <w:rsid w:val="00DD429A"/>
    <w:rsid w:val="00E01101"/>
    <w:rsid w:val="00E12E9D"/>
    <w:rsid w:val="00E40DC3"/>
    <w:rsid w:val="00E75CEB"/>
    <w:rsid w:val="00E97949"/>
    <w:rsid w:val="00F42DC3"/>
    <w:rsid w:val="00F649A7"/>
    <w:rsid w:val="00F82CA7"/>
    <w:rsid w:val="00FE2058"/>
    <w:rsid w:val="32CDF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BA033"/>
  <w15:chartTrackingRefBased/>
  <w15:docId w15:val="{5AD6CC3F-F39A-4CAC-B3AE-8FFB398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3BA"/>
    <w:pPr>
      <w:spacing w:after="160" w:line="259" w:lineRule="auto"/>
      <w:jc w:val="left"/>
    </w:pPr>
    <w:rPr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7223EE"/>
    <w:pPr>
      <w:keepNext/>
      <w:keepLines/>
      <w:spacing w:before="120"/>
      <w:contextualSpacing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B74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74A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002060"/>
      <w:sz w:val="28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82CA7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002060"/>
      <w:sz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82CA7"/>
    <w:pPr>
      <w:keepNext/>
      <w:keepLines/>
      <w:spacing w:before="40" w:after="40"/>
      <w:outlineLvl w:val="4"/>
    </w:pPr>
    <w:rPr>
      <w:rFonts w:asciiTheme="majorHAnsi" w:eastAsiaTheme="majorEastAsia" w:hAnsiTheme="majorHAnsi" w:cstheme="majorBidi"/>
      <w:color w:val="002060"/>
      <w:sz w:val="24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82C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206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AE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E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E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194EC1"/>
  </w:style>
  <w:style w:type="paragraph" w:styleId="Sidfot">
    <w:name w:val="footer"/>
    <w:basedOn w:val="Normal"/>
    <w:link w:val="Sidfot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194EC1"/>
  </w:style>
  <w:style w:type="character" w:customStyle="1" w:styleId="Rubrik2Char">
    <w:name w:val="Rubrik 2 Char"/>
    <w:basedOn w:val="Standardstycketeckensnitt"/>
    <w:link w:val="Rubrik2"/>
    <w:uiPriority w:val="9"/>
    <w:rsid w:val="002B74AA"/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Liststycke">
    <w:name w:val="List Paragraph"/>
    <w:basedOn w:val="Normal"/>
    <w:link w:val="ListstyckeChar"/>
    <w:uiPriority w:val="34"/>
    <w:qFormat/>
    <w:rsid w:val="00194EC1"/>
    <w:pPr>
      <w:ind w:left="720"/>
      <w:contextualSpacing/>
    </w:pPr>
  </w:style>
  <w:style w:type="table" w:styleId="Tabellrutnt">
    <w:name w:val="Table Grid"/>
    <w:basedOn w:val="Normaltabell"/>
    <w:uiPriority w:val="39"/>
    <w:rsid w:val="009707F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7223EE"/>
    <w:rPr>
      <w:rFonts w:asciiTheme="majorHAnsi" w:eastAsiaTheme="majorEastAsia" w:hAnsiTheme="majorHAnsi" w:cstheme="majorBidi"/>
      <w:color w:val="002060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2B74AA"/>
    <w:rPr>
      <w:rFonts w:asciiTheme="majorHAnsi" w:eastAsiaTheme="majorEastAsia" w:hAnsiTheme="majorHAnsi" w:cstheme="majorBidi"/>
      <w:color w:val="002060"/>
      <w:sz w:val="28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82CA7"/>
    <w:rPr>
      <w:rFonts w:asciiTheme="majorHAnsi" w:eastAsiaTheme="majorEastAsia" w:hAnsiTheme="majorHAnsi" w:cstheme="majorBidi"/>
      <w:b/>
      <w:iCs/>
      <w:color w:val="00206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F82CA7"/>
    <w:rPr>
      <w:rFonts w:asciiTheme="majorHAnsi" w:eastAsiaTheme="majorEastAsia" w:hAnsiTheme="majorHAnsi" w:cstheme="majorBidi"/>
      <w:color w:val="002060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rsid w:val="00F82CA7"/>
    <w:rPr>
      <w:rFonts w:asciiTheme="majorHAnsi" w:eastAsiaTheme="majorEastAsia" w:hAnsiTheme="majorHAnsi" w:cstheme="majorBidi"/>
      <w:b/>
      <w:color w:val="00206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E238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E23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E23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E2385"/>
    <w:pPr>
      <w:spacing w:after="200"/>
    </w:pPr>
    <w:rPr>
      <w:i/>
      <w:iCs/>
      <w:color w:val="242852" w:themeColor="text2"/>
      <w:sz w:val="18"/>
      <w:szCs w:val="18"/>
    </w:rPr>
  </w:style>
  <w:style w:type="paragraph" w:styleId="Rubrik">
    <w:name w:val="Title"/>
    <w:aliases w:val="Huvudrubrik"/>
    <w:basedOn w:val="Normal"/>
    <w:next w:val="Normal"/>
    <w:link w:val="RubrikChar"/>
    <w:uiPriority w:val="10"/>
    <w:qFormat/>
    <w:rsid w:val="00F82CA7"/>
    <w:pPr>
      <w:spacing w:after="0"/>
      <w:contextualSpacing/>
      <w:jc w:val="center"/>
    </w:pPr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RubrikChar">
    <w:name w:val="Rubrik Char"/>
    <w:aliases w:val="Huvudrubrik Char"/>
    <w:basedOn w:val="Standardstycketeckensnitt"/>
    <w:link w:val="Rubrik"/>
    <w:uiPriority w:val="10"/>
    <w:rsid w:val="00F82CA7"/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424C"/>
    <w:pPr>
      <w:numPr>
        <w:ilvl w:val="1"/>
      </w:numPr>
      <w:contextualSpacing/>
      <w:jc w:val="center"/>
    </w:pPr>
    <w:rPr>
      <w:b/>
      <w:color w:val="374C80" w:themeColor="accent1" w:themeShade="BF"/>
      <w:spacing w:val="15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E424C"/>
    <w:rPr>
      <w:b/>
      <w:color w:val="374C80" w:themeColor="accent1" w:themeShade="BF"/>
      <w:spacing w:val="15"/>
      <w:sz w:val="28"/>
    </w:rPr>
  </w:style>
  <w:style w:type="character" w:styleId="Stark">
    <w:name w:val="Strong"/>
    <w:basedOn w:val="Standardstycketeckensnitt"/>
    <w:uiPriority w:val="22"/>
    <w:rsid w:val="00AE2385"/>
    <w:rPr>
      <w:b/>
      <w:bCs/>
      <w:color w:val="auto"/>
    </w:rPr>
  </w:style>
  <w:style w:type="character" w:styleId="Betoning">
    <w:name w:val="Emphasis"/>
    <w:basedOn w:val="Standardstycketeckensnitt"/>
    <w:uiPriority w:val="20"/>
    <w:rsid w:val="00AE2385"/>
    <w:rPr>
      <w:i/>
      <w:iCs/>
      <w:color w:val="auto"/>
    </w:rPr>
  </w:style>
  <w:style w:type="paragraph" w:styleId="Ingetavstnd">
    <w:name w:val="No Spacing"/>
    <w:uiPriority w:val="1"/>
    <w:qFormat/>
    <w:rsid w:val="00AE2385"/>
    <w:pPr>
      <w:spacing w:after="0"/>
    </w:pPr>
  </w:style>
  <w:style w:type="paragraph" w:styleId="Citat">
    <w:name w:val="Quote"/>
    <w:aliases w:val="Längre citat/ Blockcitat"/>
    <w:basedOn w:val="Normal"/>
    <w:next w:val="Normal"/>
    <w:link w:val="CitatChar"/>
    <w:uiPriority w:val="29"/>
    <w:qFormat/>
    <w:rsid w:val="007223EE"/>
    <w:pPr>
      <w:spacing w:after="0"/>
      <w:ind w:left="567"/>
    </w:pPr>
    <w:rPr>
      <w:iCs/>
      <w:color w:val="404040" w:themeColor="text1" w:themeTint="BF"/>
      <w:sz w:val="20"/>
    </w:rPr>
  </w:style>
  <w:style w:type="character" w:customStyle="1" w:styleId="CitatChar">
    <w:name w:val="Citat Char"/>
    <w:aliases w:val="Längre citat/ Blockcitat Char"/>
    <w:basedOn w:val="Standardstycketeckensnitt"/>
    <w:link w:val="Citat"/>
    <w:uiPriority w:val="29"/>
    <w:rsid w:val="007223EE"/>
    <w:rPr>
      <w:iCs/>
      <w:color w:val="404040" w:themeColor="text1" w:themeTint="BF"/>
      <w:sz w:val="20"/>
    </w:rPr>
  </w:style>
  <w:style w:type="paragraph" w:styleId="Starktcitat">
    <w:name w:val="Intense Quote"/>
    <w:basedOn w:val="Normal"/>
    <w:next w:val="Normal"/>
    <w:link w:val="StarktcitatChar"/>
    <w:uiPriority w:val="30"/>
    <w:rsid w:val="00AE238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E2385"/>
    <w:rPr>
      <w:i/>
      <w:iCs/>
      <w:color w:val="4A66AC" w:themeColor="accent1"/>
    </w:rPr>
  </w:style>
  <w:style w:type="character" w:styleId="Diskretbetoning">
    <w:name w:val="Subtle Emphasis"/>
    <w:basedOn w:val="Standardstycketeckensnitt"/>
    <w:uiPriority w:val="19"/>
    <w:rsid w:val="00AE2385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rsid w:val="00AE2385"/>
    <w:rPr>
      <w:i/>
      <w:iCs/>
      <w:color w:val="4A66AC" w:themeColor="accent1"/>
    </w:rPr>
  </w:style>
  <w:style w:type="character" w:styleId="Diskretreferens">
    <w:name w:val="Subtle Reference"/>
    <w:basedOn w:val="Standardstycketeckensnitt"/>
    <w:uiPriority w:val="31"/>
    <w:rsid w:val="00AE238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rsid w:val="00AE2385"/>
    <w:rPr>
      <w:b/>
      <w:bCs/>
      <w:smallCaps/>
      <w:color w:val="4A66AC" w:themeColor="accent1"/>
      <w:spacing w:val="5"/>
    </w:rPr>
  </w:style>
  <w:style w:type="character" w:styleId="Bokenstitel">
    <w:name w:val="Book Title"/>
    <w:aliases w:val="Boktitel"/>
    <w:basedOn w:val="Standardstycketeckensnitt"/>
    <w:uiPriority w:val="33"/>
    <w:qFormat/>
    <w:rsid w:val="00F649A7"/>
    <w:rPr>
      <w:b w:val="0"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E2385"/>
    <w:pPr>
      <w:outlineLvl w:val="9"/>
    </w:pPr>
  </w:style>
  <w:style w:type="paragraph" w:customStyle="1" w:styleId="Kortarecitat">
    <w:name w:val="Kortare citat"/>
    <w:basedOn w:val="Normal"/>
    <w:link w:val="KortarecitatChar"/>
    <w:rsid w:val="00BC7AAB"/>
    <w:rPr>
      <w:i/>
    </w:rPr>
  </w:style>
  <w:style w:type="paragraph" w:customStyle="1" w:styleId="Sidhuvudbrdtext">
    <w:name w:val="Sidhuvud brödtext"/>
    <w:basedOn w:val="Normal"/>
    <w:link w:val="SidhuvudbrdtextChar"/>
    <w:qFormat/>
    <w:rsid w:val="00AC651B"/>
    <w:pPr>
      <w:spacing w:after="0"/>
      <w:contextualSpacing/>
    </w:pPr>
    <w:rPr>
      <w:rFonts w:ascii="Gill Sans MT" w:hAnsi="Gill Sans MT"/>
      <w:b/>
      <w:i/>
      <w:color w:val="002060"/>
      <w:sz w:val="16"/>
      <w:szCs w:val="16"/>
    </w:rPr>
  </w:style>
  <w:style w:type="character" w:customStyle="1" w:styleId="KortarecitatChar">
    <w:name w:val="Kortare citat Char"/>
    <w:basedOn w:val="Standardstycketeckensnitt"/>
    <w:link w:val="Kortarecitat"/>
    <w:rsid w:val="00BC7AAB"/>
    <w:rPr>
      <w:i/>
    </w:rPr>
  </w:style>
  <w:style w:type="paragraph" w:customStyle="1" w:styleId="Sidhuvudrubrik">
    <w:name w:val="Sidhuvud rubrik"/>
    <w:basedOn w:val="Normal"/>
    <w:link w:val="SidhuvudrubrikChar"/>
    <w:qFormat/>
    <w:rsid w:val="00F82CA7"/>
    <w:pPr>
      <w:spacing w:after="0"/>
      <w:contextualSpacing/>
      <w:jc w:val="center"/>
    </w:pPr>
    <w:rPr>
      <w:rFonts w:ascii="Gill Sans MT" w:eastAsia="MS PGothic" w:hAnsi="Gill Sans MT"/>
      <w:b/>
      <w:color w:val="002060"/>
      <w:sz w:val="36"/>
      <w:szCs w:val="36"/>
    </w:rPr>
  </w:style>
  <w:style w:type="character" w:customStyle="1" w:styleId="SidhuvudbrdtextChar">
    <w:name w:val="Sidhuvud brödtext Char"/>
    <w:basedOn w:val="Standardstycketeckensnitt"/>
    <w:link w:val="Sidhuvudbrdtext"/>
    <w:rsid w:val="00AC651B"/>
    <w:rPr>
      <w:rFonts w:ascii="Gill Sans MT" w:hAnsi="Gill Sans MT"/>
      <w:b/>
      <w:i/>
      <w:color w:val="002060"/>
      <w:sz w:val="16"/>
      <w:szCs w:val="16"/>
    </w:rPr>
  </w:style>
  <w:style w:type="paragraph" w:customStyle="1" w:styleId="Uppsatstext">
    <w:name w:val="Uppsatstext"/>
    <w:basedOn w:val="Normal"/>
    <w:link w:val="UppsatstextChar"/>
    <w:qFormat/>
    <w:rsid w:val="001F54D0"/>
    <w:pPr>
      <w:spacing w:line="360" w:lineRule="auto"/>
      <w:ind w:right="851" w:firstLine="737"/>
    </w:pPr>
  </w:style>
  <w:style w:type="character" w:customStyle="1" w:styleId="SidhuvudrubrikChar">
    <w:name w:val="Sidhuvud rubrik Char"/>
    <w:basedOn w:val="Standardstycketeckensnitt"/>
    <w:link w:val="Sidhuvudrubrik"/>
    <w:rsid w:val="00F82CA7"/>
    <w:rPr>
      <w:rFonts w:ascii="Gill Sans MT" w:eastAsia="MS PGothic" w:hAnsi="Gill Sans MT"/>
      <w:b/>
      <w:color w:val="002060"/>
      <w:sz w:val="36"/>
      <w:szCs w:val="36"/>
      <w:lang w:eastAsia="sv-SE"/>
    </w:rPr>
  </w:style>
  <w:style w:type="paragraph" w:customStyle="1" w:styleId="Gspunktlista">
    <w:name w:val="Gåspunktlista"/>
    <w:basedOn w:val="Liststycke"/>
    <w:link w:val="GspunktlistaChar"/>
    <w:qFormat/>
    <w:rsid w:val="00E40DC3"/>
    <w:pPr>
      <w:numPr>
        <w:numId w:val="3"/>
      </w:numPr>
      <w:ind w:left="714" w:hanging="357"/>
      <w:contextualSpacing w:val="0"/>
    </w:pPr>
  </w:style>
  <w:style w:type="character" w:customStyle="1" w:styleId="UppsatstextChar">
    <w:name w:val="Uppsatstext Char"/>
    <w:basedOn w:val="Standardstycketeckensnitt"/>
    <w:link w:val="Uppsatstext"/>
    <w:rsid w:val="001F54D0"/>
  </w:style>
  <w:style w:type="table" w:styleId="Rutntstabell4-dekorfrg1">
    <w:name w:val="Grid Table 4 Accent 1"/>
    <w:basedOn w:val="Normaltabell"/>
    <w:uiPriority w:val="49"/>
    <w:rsid w:val="00D64002"/>
    <w:pPr>
      <w:spacing w:after="160" w:line="259" w:lineRule="auto"/>
      <w:jc w:val="left"/>
    </w:pPr>
    <w:rPr>
      <w:lang w:eastAsia="sv-SE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customStyle="1" w:styleId="ListstyckeChar">
    <w:name w:val="Liststycke Char"/>
    <w:basedOn w:val="Standardstycketeckensnitt"/>
    <w:link w:val="Liststycke"/>
    <w:uiPriority w:val="34"/>
    <w:rsid w:val="00E40DC3"/>
  </w:style>
  <w:style w:type="character" w:customStyle="1" w:styleId="GspunktlistaChar">
    <w:name w:val="Gåspunktlista Char"/>
    <w:basedOn w:val="ListstyckeChar"/>
    <w:link w:val="Gspunktlista"/>
    <w:rsid w:val="00E40DC3"/>
  </w:style>
  <w:style w:type="paragraph" w:customStyle="1" w:styleId="Checklista">
    <w:name w:val="Checklista"/>
    <w:basedOn w:val="Normal"/>
    <w:link w:val="ChecklistaChar"/>
    <w:rsid w:val="00BC0A6D"/>
    <w:pPr>
      <w:spacing w:after="0"/>
      <w:ind w:left="680" w:hanging="340"/>
    </w:pPr>
    <w:rPr>
      <w:rFonts w:eastAsia="MS Gothic"/>
    </w:rPr>
  </w:style>
  <w:style w:type="paragraph" w:customStyle="1" w:styleId="Nummerlista">
    <w:name w:val="Nummerlista"/>
    <w:basedOn w:val="Liststycke"/>
    <w:link w:val="NummerlistaChar"/>
    <w:rsid w:val="001F54D0"/>
    <w:pPr>
      <w:numPr>
        <w:numId w:val="13"/>
      </w:numPr>
    </w:pPr>
  </w:style>
  <w:style w:type="character" w:customStyle="1" w:styleId="ChecklistaChar">
    <w:name w:val="Checklista Char"/>
    <w:basedOn w:val="Standardstycketeckensnitt"/>
    <w:link w:val="Checklista"/>
    <w:rsid w:val="00BC0A6D"/>
    <w:rPr>
      <w:rFonts w:eastAsia="MS Gothic"/>
    </w:rPr>
  </w:style>
  <w:style w:type="paragraph" w:customStyle="1" w:styleId="Listanummer">
    <w:name w:val="Lista nummer"/>
    <w:basedOn w:val="Liststycke"/>
    <w:link w:val="ListanummerChar"/>
    <w:qFormat/>
    <w:rsid w:val="00B46B80"/>
    <w:pPr>
      <w:numPr>
        <w:numId w:val="18"/>
      </w:numPr>
      <w:ind w:left="714" w:hanging="357"/>
      <w:contextualSpacing w:val="0"/>
    </w:pPr>
  </w:style>
  <w:style w:type="character" w:customStyle="1" w:styleId="NummerlistaChar">
    <w:name w:val="Nummerlista Char"/>
    <w:basedOn w:val="ListstyckeChar"/>
    <w:link w:val="Nummerlista"/>
    <w:rsid w:val="001F54D0"/>
  </w:style>
  <w:style w:type="paragraph" w:customStyle="1" w:styleId="Listabokstav">
    <w:name w:val="Lista bokstav"/>
    <w:basedOn w:val="Listanummer"/>
    <w:link w:val="ListabokstavChar"/>
    <w:qFormat/>
    <w:rsid w:val="001F54D0"/>
    <w:pPr>
      <w:numPr>
        <w:numId w:val="19"/>
      </w:numPr>
    </w:pPr>
  </w:style>
  <w:style w:type="character" w:customStyle="1" w:styleId="ListanummerChar">
    <w:name w:val="Lista nummer Char"/>
    <w:basedOn w:val="ListstyckeChar"/>
    <w:link w:val="Listanummer"/>
    <w:rsid w:val="00B46B80"/>
  </w:style>
  <w:style w:type="paragraph" w:customStyle="1" w:styleId="Listacheck">
    <w:name w:val="Lista check"/>
    <w:basedOn w:val="Checklista"/>
    <w:link w:val="ListacheckChar"/>
    <w:rsid w:val="001F54D0"/>
  </w:style>
  <w:style w:type="character" w:customStyle="1" w:styleId="ListabokstavChar">
    <w:name w:val="Lista bokstav Char"/>
    <w:basedOn w:val="ListanummerChar"/>
    <w:link w:val="Listabokstav"/>
    <w:rsid w:val="001F54D0"/>
  </w:style>
  <w:style w:type="paragraph" w:customStyle="1" w:styleId="Blpunktlista">
    <w:name w:val="Blå punktlista"/>
    <w:basedOn w:val="Gspunktlista"/>
    <w:link w:val="BlpunktlistaChar"/>
    <w:rsid w:val="0007532E"/>
    <w:pPr>
      <w:numPr>
        <w:numId w:val="20"/>
      </w:numPr>
    </w:pPr>
  </w:style>
  <w:style w:type="character" w:customStyle="1" w:styleId="ListacheckChar">
    <w:name w:val="Lista check Char"/>
    <w:basedOn w:val="ChecklistaChar"/>
    <w:link w:val="Listacheck"/>
    <w:rsid w:val="001F54D0"/>
    <w:rPr>
      <w:rFonts w:eastAsia="MS Gothic"/>
    </w:rPr>
  </w:style>
  <w:style w:type="numbering" w:customStyle="1" w:styleId="Formatmall1">
    <w:name w:val="Formatmall1"/>
    <w:uiPriority w:val="99"/>
    <w:rsid w:val="00CA2A28"/>
    <w:pPr>
      <w:numPr>
        <w:numId w:val="22"/>
      </w:numPr>
    </w:pPr>
  </w:style>
  <w:style w:type="character" w:customStyle="1" w:styleId="BlpunktlistaChar">
    <w:name w:val="Blå punktlista Char"/>
    <w:basedOn w:val="GspunktlistaChar"/>
    <w:link w:val="Blpunktlista"/>
    <w:rsid w:val="0007532E"/>
  </w:style>
  <w:style w:type="paragraph" w:customStyle="1" w:styleId="Punktlistakvadrat">
    <w:name w:val="Punktlista kvadrat"/>
    <w:basedOn w:val="Liststycke"/>
    <w:link w:val="PunktlistakvadratChar"/>
    <w:qFormat/>
    <w:rsid w:val="00CA2A28"/>
    <w:pPr>
      <w:numPr>
        <w:numId w:val="24"/>
      </w:numPr>
    </w:pPr>
  </w:style>
  <w:style w:type="paragraph" w:customStyle="1" w:styleId="Punktlistacirkel">
    <w:name w:val="Punktlista cirkel"/>
    <w:basedOn w:val="Liststycke"/>
    <w:link w:val="PunktlistacirkelChar"/>
    <w:qFormat/>
    <w:rsid w:val="00CA2A28"/>
    <w:pPr>
      <w:numPr>
        <w:ilvl w:val="1"/>
        <w:numId w:val="24"/>
      </w:numPr>
      <w:ind w:left="1434" w:hanging="357"/>
    </w:pPr>
  </w:style>
  <w:style w:type="character" w:customStyle="1" w:styleId="PunktlistakvadratChar">
    <w:name w:val="Punktlista kvadrat Char"/>
    <w:basedOn w:val="ListstyckeChar"/>
    <w:link w:val="Punktlistakvadrat"/>
    <w:rsid w:val="00CA2A28"/>
  </w:style>
  <w:style w:type="character" w:customStyle="1" w:styleId="PunktlistacirkelChar">
    <w:name w:val="Punktlista cirkel Char"/>
    <w:basedOn w:val="ListstyckeChar"/>
    <w:link w:val="Punktlistacirkel"/>
    <w:rsid w:val="00CA2A28"/>
  </w:style>
  <w:style w:type="character" w:styleId="Platshllartext">
    <w:name w:val="Placeholder Text"/>
    <w:basedOn w:val="Standardstycketeckensnitt"/>
    <w:uiPriority w:val="99"/>
    <w:semiHidden/>
    <w:rsid w:val="000F7683"/>
    <w:rPr>
      <w:color w:val="808080"/>
    </w:rPr>
  </w:style>
  <w:style w:type="paragraph" w:customStyle="1" w:styleId="Sidhuvudsunderrubrik">
    <w:name w:val="Sidhuvudsunderrubrik"/>
    <w:basedOn w:val="Sidhuvudrubrik"/>
    <w:link w:val="SidhuvudsunderrubrikChar"/>
    <w:qFormat/>
    <w:rsid w:val="00F82CA7"/>
    <w:rPr>
      <w:b w:val="0"/>
      <w:sz w:val="32"/>
      <w:szCs w:val="32"/>
      <w:lang w:eastAsia="en-US"/>
    </w:rPr>
  </w:style>
  <w:style w:type="character" w:customStyle="1" w:styleId="SidhuvudsunderrubrikChar">
    <w:name w:val="Sidhuvudsunderrubrik Char"/>
    <w:basedOn w:val="Standardstycketeckensnitt"/>
    <w:link w:val="Sidhuvudsunderrubrik"/>
    <w:rsid w:val="00F82CA7"/>
    <w:rPr>
      <w:rFonts w:ascii="Gill Sans MT" w:eastAsia="MS PGothic" w:hAnsi="Gill Sans MT"/>
      <w:color w:val="002060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D57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574D"/>
    <w:rPr>
      <w:rFonts w:ascii="Segoe UI" w:hAnsi="Segoe UI" w:cs="Segoe UI"/>
      <w:sz w:val="18"/>
      <w:szCs w:val="18"/>
    </w:rPr>
  </w:style>
  <w:style w:type="paragraph" w:customStyle="1" w:styleId="Ingressdokumentbeskrivning">
    <w:name w:val="Ingress/ dokumentbeskrivning"/>
    <w:basedOn w:val="Normal"/>
    <w:link w:val="IngressdokumentbeskrivningChar"/>
    <w:qFormat/>
    <w:rsid w:val="00F82CA7"/>
    <w:pPr>
      <w:keepNext/>
      <w:keepLines/>
      <w:spacing w:before="40" w:after="0"/>
      <w:outlineLvl w:val="5"/>
    </w:pPr>
    <w:rPr>
      <w:rFonts w:eastAsia="HGGothicM" w:cs="Times New Roman"/>
      <w:i/>
      <w:iCs/>
      <w:caps/>
      <w:color w:val="002060"/>
      <w:sz w:val="20"/>
      <w:szCs w:val="20"/>
    </w:rPr>
  </w:style>
  <w:style w:type="character" w:customStyle="1" w:styleId="IngressdokumentbeskrivningChar">
    <w:name w:val="Ingress/ dokumentbeskrivning Char"/>
    <w:basedOn w:val="Standardstycketeckensnitt"/>
    <w:link w:val="Ingressdokumentbeskrivning"/>
    <w:rsid w:val="00F82CA7"/>
    <w:rPr>
      <w:rFonts w:eastAsia="HGGothicM" w:cs="Times New Roman"/>
      <w:i/>
      <w:iCs/>
      <w:caps/>
      <w:color w:val="002060"/>
      <w:sz w:val="20"/>
      <w:szCs w:val="20"/>
      <w:lang w:eastAsia="sv-SE"/>
    </w:rPr>
  </w:style>
  <w:style w:type="paragraph" w:customStyle="1" w:styleId="Sidhuvudsrubriksid2">
    <w:name w:val="Sidhuvudsrubrik sid 2"/>
    <w:basedOn w:val="Sidhuvudsunderrubrik"/>
    <w:link w:val="Sidhuvudsrubriksid2Char"/>
    <w:rsid w:val="00D26A06"/>
    <w:rPr>
      <w:sz w:val="24"/>
      <w:szCs w:val="28"/>
    </w:rPr>
  </w:style>
  <w:style w:type="character" w:customStyle="1" w:styleId="Sidhuvudsrubriksid2Char">
    <w:name w:val="Sidhuvudsrubrik sid 2 Char"/>
    <w:basedOn w:val="SidhuvudsunderrubrikChar"/>
    <w:link w:val="Sidhuvudsrubriksid2"/>
    <w:rsid w:val="00D26A06"/>
    <w:rPr>
      <w:rFonts w:ascii="Gill Sans MT" w:eastAsia="MS PGothic" w:hAnsi="Gill Sans MT"/>
      <w:color w:val="002060"/>
      <w:sz w:val="24"/>
      <w:szCs w:val="28"/>
    </w:rPr>
  </w:style>
  <w:style w:type="character" w:styleId="Hyperlnk">
    <w:name w:val="Hyperlink"/>
    <w:basedOn w:val="Standardstycketeckensnitt"/>
    <w:uiPriority w:val="99"/>
    <w:unhideWhenUsed/>
    <w:rsid w:val="00A7778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eanette.fry@dagy.danderyd.s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/Downloads/Wordmall%20vit%20stort%20sidhuvud.dotx" TargetMode="External"/></Relationships>
</file>

<file path=word/theme/theme1.xml><?xml version="1.0" encoding="utf-8"?>
<a:theme xmlns:a="http://schemas.openxmlformats.org/drawingml/2006/main" name="Office-tema">
  <a:themeElements>
    <a:clrScheme name="Varm blå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gy Word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18CE8887113E459917EE1E02F2D53F" ma:contentTypeVersion="2" ma:contentTypeDescription="Skapa ett nytt dokument." ma:contentTypeScope="" ma:versionID="af81af5d02cff7c35749a083de62406e">
  <xsd:schema xmlns:xsd="http://www.w3.org/2001/XMLSchema" xmlns:xs="http://www.w3.org/2001/XMLSchema" xmlns:p="http://schemas.microsoft.com/office/2006/metadata/properties" xmlns:ns2="26873c0f-8544-4a47-a268-18c659d96fac" targetNamespace="http://schemas.microsoft.com/office/2006/metadata/properties" ma:root="true" ma:fieldsID="04a7c145eba323fb47ca03bb9eef726c" ns2:_="">
    <xsd:import namespace="26873c0f-8544-4a47-a268-18c659d96f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3c0f-8544-4a47-a268-18c659d96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B5DA0A-1804-41AD-95B5-BE032B654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E595E-997F-4683-97C1-04DF75709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3c0f-8544-4a47-a268-18c659d96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A917B-4766-417E-8325-9B1571CD49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FDD966-7127-C742-A0F8-A0A13552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vit stort sidhuvud.dotx</Template>
  <TotalTime>0</TotalTime>
  <Pages>1</Pages>
  <Words>258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</dc:creator>
  <cp:keywords/>
  <dc:description/>
  <cp:lastModifiedBy>Wallin Viktoria</cp:lastModifiedBy>
  <cp:revision>2</cp:revision>
  <cp:lastPrinted>2015-08-04T08:37:00Z</cp:lastPrinted>
  <dcterms:created xsi:type="dcterms:W3CDTF">2017-07-03T16:33:00Z</dcterms:created>
  <dcterms:modified xsi:type="dcterms:W3CDTF">2017-07-03T16:33:00Z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0x0101008018CE8887113E459917EE1E02F2D53F</vt:lpwstr>
  </property>
</Properties>
</file>